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529" w:type="pct"/>
        <w:tblInd w:w="-27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50"/>
      </w:tblGrid>
      <w:tr w:rsidR="00692703" w:rsidRPr="00CF1A49" w14:paraId="7C9E6A53" w14:textId="77777777" w:rsidTr="00176CF4">
        <w:trPr>
          <w:trHeight w:hRule="exact" w:val="1800"/>
        </w:trPr>
        <w:tc>
          <w:tcPr>
            <w:tcW w:w="10350" w:type="dxa"/>
            <w:tcMar>
              <w:top w:w="0" w:type="dxa"/>
              <w:bottom w:w="0" w:type="dxa"/>
            </w:tcMar>
          </w:tcPr>
          <w:p w14:paraId="668E91F8" w14:textId="6384E2A8" w:rsidR="00692703" w:rsidRPr="00CF1A49" w:rsidRDefault="008F04AC" w:rsidP="00913946">
            <w:pPr>
              <w:pStyle w:val="Title"/>
            </w:pPr>
            <w:r w:rsidRPr="00A961F5">
              <w:rPr>
                <w:b/>
                <w:bCs/>
              </w:rPr>
              <w:t>Joseph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Issa el khoury</w:t>
            </w:r>
          </w:p>
          <w:p w14:paraId="0682BB5A" w14:textId="0A4CE9FD" w:rsidR="00692703" w:rsidRPr="00CF1A49" w:rsidRDefault="008F04AC" w:rsidP="00913946">
            <w:pPr>
              <w:pStyle w:val="ContactInfo"/>
              <w:contextualSpacing w:val="0"/>
            </w:pPr>
            <w:r>
              <w:t>Koura-Lebanon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8BA70C64D5A415A866F23B6B9546D79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+961 81215122</w:t>
            </w:r>
          </w:p>
          <w:p w14:paraId="765006AB" w14:textId="77777777" w:rsidR="00692703" w:rsidRPr="00176CF4" w:rsidRDefault="006A1D1E" w:rsidP="00176CF4">
            <w:pPr>
              <w:pStyle w:val="Heading3"/>
              <w:shd w:val="clear" w:color="auto" w:fill="FFFFFF"/>
              <w:outlineLvl w:val="2"/>
              <w:rPr>
                <w:rStyle w:val="Hyperlink"/>
                <w:rFonts w:asciiTheme="majorBidi" w:hAnsiTheme="majorBidi"/>
              </w:rPr>
            </w:pPr>
            <w:r w:rsidRPr="00176CF4">
              <w:rPr>
                <w:rFonts w:asciiTheme="majorBidi" w:hAnsiTheme="majorBidi"/>
                <w:color w:val="auto"/>
                <w:spacing w:val="3"/>
                <w:sz w:val="21"/>
                <w:szCs w:val="21"/>
                <w:shd w:val="clear" w:color="auto" w:fill="2D2E30"/>
              </w:rPr>
              <w:t>josephissaelkhoury@gmail.com</w:t>
            </w:r>
            <w:sdt>
              <w:sdtPr>
                <w:rPr>
                  <w:rFonts w:asciiTheme="majorBidi" w:hAnsiTheme="majorBidi"/>
                </w:rPr>
                <w:alias w:val="Divider dot:"/>
                <w:tag w:val="Divider dot:"/>
                <w:id w:val="2000459528"/>
                <w:placeholder>
                  <w:docPart w:val="DEA4F2720F0E43E09AC63F8B12EA2FFF"/>
                </w:placeholder>
                <w:temporary/>
                <w:showingPlcHdr/>
                <w15:appearance w15:val="hidden"/>
              </w:sdtPr>
              <w:sdtContent>
                <w:r w:rsidR="00692703" w:rsidRPr="00176CF4">
                  <w:rPr>
                    <w:rFonts w:asciiTheme="majorBidi" w:hAnsiTheme="majorBidi"/>
                  </w:rPr>
                  <w:t>·</w:t>
                </w:r>
              </w:sdtContent>
            </w:sdt>
            <w:r w:rsidR="00692703" w:rsidRPr="00176CF4">
              <w:rPr>
                <w:rFonts w:asciiTheme="majorBidi" w:hAnsiTheme="majorBidi"/>
              </w:rPr>
              <w:t xml:space="preserve"> </w:t>
            </w:r>
            <w:hyperlink r:id="rId7" w:history="1">
              <w:r w:rsidR="00893FFD" w:rsidRPr="00176CF4">
                <w:rPr>
                  <w:rStyle w:val="Hyperlink"/>
                  <w:rFonts w:asciiTheme="majorBidi" w:hAnsiTheme="majorBidi"/>
                </w:rPr>
                <w:t>linkedin.com/in/joseph-issa-el-khoury-129b09233</w:t>
              </w:r>
            </w:hyperlink>
          </w:p>
          <w:p w14:paraId="771CBA2A" w14:textId="7377AF4D" w:rsidR="00176CF4" w:rsidRPr="00176CF4" w:rsidRDefault="00176CF4" w:rsidP="00176CF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76CF4">
              <w:rPr>
                <w:rFonts w:asciiTheme="majorBidi" w:hAnsiTheme="majorBidi" w:cstheme="majorBidi"/>
                <w:b/>
                <w:bCs/>
              </w:rPr>
              <w:t xml:space="preserve">GitHub : </w:t>
            </w:r>
            <w:hyperlink r:id="rId8" w:history="1">
              <w:r w:rsidRPr="00176CF4">
                <w:rPr>
                  <w:rStyle w:val="Hyperlink"/>
                  <w:rFonts w:asciiTheme="majorBidi" w:hAnsiTheme="majorBidi" w:cstheme="majorBidi"/>
                  <w:b/>
                  <w:bCs/>
                </w:rPr>
                <w:t>Your Repositories (github.com)</w:t>
              </w:r>
            </w:hyperlink>
            <w:r w:rsidRPr="00176CF4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605A2085" w14:textId="50FC337C" w:rsidR="00176CF4" w:rsidRPr="00CF1A49" w:rsidRDefault="00176CF4" w:rsidP="00893FFD">
            <w:pPr>
              <w:pStyle w:val="Heading3"/>
              <w:shd w:val="clear" w:color="auto" w:fill="FFFFFF"/>
              <w:outlineLvl w:val="2"/>
            </w:pPr>
          </w:p>
        </w:tc>
      </w:tr>
      <w:tr w:rsidR="009571D8" w:rsidRPr="00CF1A49" w14:paraId="1CEBDB30" w14:textId="77777777" w:rsidTr="00176CF4">
        <w:trPr>
          <w:trHeight w:val="292"/>
        </w:trPr>
        <w:tc>
          <w:tcPr>
            <w:tcW w:w="10350" w:type="dxa"/>
            <w:tcMar>
              <w:top w:w="432" w:type="dxa"/>
            </w:tcMar>
          </w:tcPr>
          <w:p w14:paraId="6461F473" w14:textId="7DFA8367" w:rsidR="001755A8" w:rsidRPr="00CF1A49" w:rsidRDefault="008F04AC" w:rsidP="00913946">
            <w:pPr>
              <w:contextualSpacing w:val="0"/>
            </w:pPr>
            <w:r>
              <w:t>A computer science software engineer student aspiring to be a developer</w:t>
            </w:r>
            <w:r w:rsidR="006A1D1E">
              <w:t xml:space="preserve">. I find it enjoyable when working on a large project no matter the difficulty, for I love to see </w:t>
            </w:r>
            <w:r w:rsidR="001169DE">
              <w:t>the development of my project to its final form.</w:t>
            </w:r>
            <w:r w:rsidR="009269A0">
              <w:t xml:space="preserve"> I have interests in many fields of programming including but not limited to artificial intelligence, web development, mobile applications development, </w:t>
            </w:r>
            <w:r w:rsidR="00176CF4">
              <w:t>game development.</w:t>
            </w:r>
          </w:p>
        </w:tc>
      </w:tr>
    </w:tbl>
    <w:p w14:paraId="1F447A22" w14:textId="1B3C5533" w:rsidR="004E01EB" w:rsidRPr="00CF1A49" w:rsidRDefault="001916AD" w:rsidP="004E01EB">
      <w:pPr>
        <w:pStyle w:val="Heading1"/>
      </w:pPr>
      <w:r>
        <w:t xml:space="preserve">WORK </w:t>
      </w:r>
      <w:sdt>
        <w:sdtPr>
          <w:alias w:val="Experience:"/>
          <w:tag w:val="Experience:"/>
          <w:id w:val="-1983300934"/>
          <w:placeholder>
            <w:docPart w:val="DA48F226561C4D60A926EA10871414F3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1062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18"/>
        <w:gridCol w:w="9918"/>
      </w:tblGrid>
      <w:tr w:rsidR="001916AD" w:rsidRPr="00CF1A49" w14:paraId="3A3FEA5D" w14:textId="7A006FE4" w:rsidTr="001916AD">
        <w:trPr>
          <w:trHeight w:val="144"/>
        </w:trPr>
        <w:tc>
          <w:tcPr>
            <w:tcW w:w="9918" w:type="dxa"/>
          </w:tcPr>
          <w:p w14:paraId="00AE5001" w14:textId="3C15BE00" w:rsidR="001916AD" w:rsidRPr="00CF1A49" w:rsidRDefault="001916AD" w:rsidP="001D0BF1">
            <w:pPr>
              <w:contextualSpacing w:val="0"/>
            </w:pPr>
            <w:r>
              <w:t>NONE</w:t>
            </w:r>
          </w:p>
        </w:tc>
        <w:tc>
          <w:tcPr>
            <w:tcW w:w="9918" w:type="dxa"/>
          </w:tcPr>
          <w:p w14:paraId="7DD17077" w14:textId="77777777" w:rsidR="001916AD" w:rsidRDefault="001916AD" w:rsidP="001D0BF1"/>
        </w:tc>
      </w:tr>
    </w:tbl>
    <w:p w14:paraId="34CB186B" w14:textId="7E943F37" w:rsidR="00DA59AA" w:rsidRDefault="00DA59AA" w:rsidP="0097790C">
      <w:pPr>
        <w:pStyle w:val="Heading1"/>
      </w:pPr>
    </w:p>
    <w:p w14:paraId="516114BC" w14:textId="123F3CA1" w:rsidR="001916AD" w:rsidRPr="00CF1A49" w:rsidRDefault="001916AD" w:rsidP="001916AD">
      <w:pPr>
        <w:pStyle w:val="Heading1"/>
      </w:pPr>
      <w:r>
        <w:t>Projects done</w:t>
      </w:r>
    </w:p>
    <w:tbl>
      <w:tblPr>
        <w:tblStyle w:val="TableGrid"/>
        <w:tblW w:w="5311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18"/>
      </w:tblGrid>
      <w:tr w:rsidR="001916AD" w:rsidRPr="00CF1A49" w14:paraId="0B0E0715" w14:textId="77777777" w:rsidTr="00592D8F">
        <w:trPr>
          <w:trHeight w:val="144"/>
        </w:trPr>
        <w:tc>
          <w:tcPr>
            <w:tcW w:w="9918" w:type="dxa"/>
          </w:tcPr>
          <w:p w14:paraId="0320BEB7" w14:textId="20F68D27" w:rsidR="001916AD" w:rsidRDefault="001916AD" w:rsidP="001916AD">
            <w:pPr>
              <w:pStyle w:val="ListParagraph"/>
              <w:numPr>
                <w:ilvl w:val="0"/>
                <w:numId w:val="22"/>
              </w:numPr>
            </w:pPr>
            <w:r>
              <w:t>A chat app using ReactJS, NodeJS, and MongoDB</w:t>
            </w:r>
          </w:p>
          <w:p w14:paraId="3DDD2BD8" w14:textId="77777777" w:rsidR="001916AD" w:rsidRDefault="001916AD" w:rsidP="001916AD">
            <w:pPr>
              <w:pStyle w:val="ListParagraph"/>
              <w:numPr>
                <w:ilvl w:val="0"/>
                <w:numId w:val="22"/>
              </w:numPr>
            </w:pPr>
            <w:r>
              <w:t>An ecommerce website using Html, CSS, JavaScript, PHP, and MySQL</w:t>
            </w:r>
          </w:p>
          <w:p w14:paraId="14653E26" w14:textId="40504A98" w:rsidR="001916AD" w:rsidRPr="00CF1A49" w:rsidRDefault="001916AD" w:rsidP="001916AD">
            <w:pPr>
              <w:pStyle w:val="ListParagraph"/>
              <w:numPr>
                <w:ilvl w:val="0"/>
                <w:numId w:val="22"/>
              </w:numPr>
            </w:pPr>
            <w:r>
              <w:t>A Blackjack app using Html, CSS, JavaScript</w:t>
            </w:r>
          </w:p>
        </w:tc>
      </w:tr>
    </w:tbl>
    <w:sdt>
      <w:sdtPr>
        <w:alias w:val="Education:"/>
        <w:tag w:val="Education:"/>
        <w:id w:val="-1908763273"/>
        <w:placeholder>
          <w:docPart w:val="A3D1757D355F491FB7F9C93FAF21F470"/>
        </w:placeholder>
        <w:temporary/>
        <w:showingPlcHdr/>
        <w15:appearance w15:val="hidden"/>
      </w:sdtPr>
      <w:sdtContent>
        <w:p w14:paraId="34326AD9" w14:textId="77777777" w:rsidR="001916AD" w:rsidRPr="00CF1A49" w:rsidRDefault="001916AD" w:rsidP="001916AD">
          <w:pPr>
            <w:pStyle w:val="Heading1"/>
          </w:pPr>
          <w:r w:rsidRPr="00CF1A49">
            <w:t>Education</w:t>
          </w:r>
        </w:p>
      </w:sdtContent>
    </w:sdt>
    <w:p w14:paraId="1950248B" w14:textId="08C166DF" w:rsidR="001916AD" w:rsidRPr="00CF1A49" w:rsidRDefault="001916AD" w:rsidP="0097790C">
      <w:pPr>
        <w:pStyle w:val="Heading1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6091B38" w14:textId="77777777" w:rsidTr="009269A0">
        <w:trPr>
          <w:trHeight w:val="679"/>
        </w:trPr>
        <w:tc>
          <w:tcPr>
            <w:tcW w:w="9355" w:type="dxa"/>
          </w:tcPr>
          <w:p w14:paraId="6E7486C7" w14:textId="118FB64A" w:rsidR="001D0BF1" w:rsidRPr="00CF1A49" w:rsidRDefault="008F04AC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2018</w:t>
            </w:r>
          </w:p>
          <w:p w14:paraId="07636C32" w14:textId="2ED9C5A4" w:rsidR="001D0BF1" w:rsidRPr="00CF1A49" w:rsidRDefault="008F04AC" w:rsidP="001D0BF1">
            <w:pPr>
              <w:pStyle w:val="Heading2"/>
              <w:contextualSpacing w:val="0"/>
              <w:outlineLvl w:val="1"/>
            </w:pPr>
            <w:r>
              <w:t>sociology and economics highscool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iternational school</w:t>
            </w:r>
          </w:p>
          <w:p w14:paraId="0C3A5CDC" w14:textId="33C4894B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67F55ACA" w14:textId="77777777" w:rsidTr="009269A0">
        <w:trPr>
          <w:trHeight w:val="643"/>
        </w:trPr>
        <w:tc>
          <w:tcPr>
            <w:tcW w:w="9355" w:type="dxa"/>
            <w:tcMar>
              <w:top w:w="216" w:type="dxa"/>
            </w:tcMar>
          </w:tcPr>
          <w:p w14:paraId="16660F22" w14:textId="7C57C2DF" w:rsidR="00F61DF9" w:rsidRPr="00CF1A49" w:rsidRDefault="00D6324D" w:rsidP="00F61DF9">
            <w:pPr>
              <w:pStyle w:val="Heading3"/>
              <w:contextualSpacing w:val="0"/>
              <w:outlineLvl w:val="2"/>
            </w:pPr>
            <w:r>
              <w:t xml:space="preserve">2018 - </w:t>
            </w:r>
            <w:r w:rsidR="001916AD">
              <w:t>2023</w:t>
            </w:r>
          </w:p>
          <w:p w14:paraId="645F5262" w14:textId="41F4752D" w:rsidR="00F61DF9" w:rsidRPr="00CF1A49" w:rsidRDefault="006D6098" w:rsidP="00F61DF9">
            <w:pPr>
              <w:pStyle w:val="Heading2"/>
              <w:contextualSpacing w:val="0"/>
              <w:outlineLvl w:val="1"/>
            </w:pPr>
            <w:r>
              <w:t>computer science software engineer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balamand</w:t>
            </w:r>
          </w:p>
          <w:p w14:paraId="37E85AEF" w14:textId="776F211C" w:rsidR="00F61DF9" w:rsidRDefault="00F61DF9" w:rsidP="00F61DF9"/>
        </w:tc>
      </w:tr>
    </w:tbl>
    <w:p w14:paraId="4AA8DAAA" w14:textId="1B9584DB" w:rsidR="00486277" w:rsidRPr="00CF1A49" w:rsidRDefault="006D6098" w:rsidP="00486277">
      <w:pPr>
        <w:pStyle w:val="Heading1"/>
      </w:pPr>
      <w:r>
        <w:t>programing languages</w:t>
      </w:r>
    </w:p>
    <w:tbl>
      <w:tblPr>
        <w:tblStyle w:val="TableGrid"/>
        <w:tblW w:w="4156" w:type="pct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667"/>
        <w:gridCol w:w="2491"/>
        <w:gridCol w:w="1957"/>
        <w:gridCol w:w="1665"/>
      </w:tblGrid>
      <w:tr w:rsidR="001916AD" w:rsidRPr="006E1507" w14:paraId="53243A25" w14:textId="65572EBB" w:rsidTr="001916AD">
        <w:trPr>
          <w:trHeight w:val="1687"/>
        </w:trPr>
        <w:tc>
          <w:tcPr>
            <w:tcW w:w="1667" w:type="dxa"/>
          </w:tcPr>
          <w:p w14:paraId="51B13904" w14:textId="4C0799EA" w:rsidR="001916AD" w:rsidRDefault="001916AD" w:rsidP="005477BC">
            <w:pPr>
              <w:pStyle w:val="ListBullet"/>
              <w:contextualSpacing w:val="0"/>
            </w:pPr>
            <w:r>
              <w:t>3 years’ experience:</w:t>
            </w:r>
          </w:p>
          <w:p w14:paraId="55C20349" w14:textId="375D9E51" w:rsidR="001916AD" w:rsidRDefault="001916AD" w:rsidP="005477BC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JAVA</w:t>
            </w:r>
          </w:p>
          <w:p w14:paraId="1D8F53C2" w14:textId="45DE71F5" w:rsidR="001916AD" w:rsidRDefault="001916AD" w:rsidP="005477BC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C++</w:t>
            </w:r>
          </w:p>
          <w:p w14:paraId="140705DB" w14:textId="399903A9" w:rsidR="001916AD" w:rsidRPr="006E1507" w:rsidRDefault="001916AD" w:rsidP="00AE55F5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  <w:tc>
          <w:tcPr>
            <w:tcW w:w="2491" w:type="dxa"/>
            <w:tcMar>
              <w:left w:w="360" w:type="dxa"/>
            </w:tcMar>
          </w:tcPr>
          <w:p w14:paraId="4CB05C46" w14:textId="5B2BC155" w:rsidR="001916AD" w:rsidRDefault="001916AD" w:rsidP="005477BC">
            <w:pPr>
              <w:pStyle w:val="ListBullet"/>
            </w:pPr>
            <w:r>
              <w:t>2 years’ experience:</w:t>
            </w:r>
          </w:p>
          <w:p w14:paraId="0E363138" w14:textId="3D9ECB6B" w:rsidR="001916AD" w:rsidRDefault="001916AD" w:rsidP="005477BC">
            <w:pPr>
              <w:pStyle w:val="ListBullet"/>
              <w:numPr>
                <w:ilvl w:val="1"/>
                <w:numId w:val="5"/>
              </w:numPr>
            </w:pPr>
            <w:r>
              <w:t>SQL</w:t>
            </w:r>
          </w:p>
          <w:p w14:paraId="524B42F1" w14:textId="77777777" w:rsidR="001916AD" w:rsidRDefault="001916AD" w:rsidP="001916AD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HTML</w:t>
            </w:r>
          </w:p>
          <w:p w14:paraId="2C53F7AF" w14:textId="77777777" w:rsidR="001916AD" w:rsidRDefault="001916AD" w:rsidP="001916AD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CSS</w:t>
            </w:r>
          </w:p>
          <w:p w14:paraId="0FEEAC0E" w14:textId="2DC1BCEA" w:rsidR="001916AD" w:rsidRDefault="001916AD" w:rsidP="001916AD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JAVASCRIPT</w:t>
            </w:r>
          </w:p>
          <w:p w14:paraId="56511AC7" w14:textId="5E80676A" w:rsidR="001916AD" w:rsidRDefault="001916AD" w:rsidP="001916AD">
            <w:pPr>
              <w:pStyle w:val="ListBullet"/>
              <w:numPr>
                <w:ilvl w:val="0"/>
                <w:numId w:val="0"/>
              </w:numPr>
              <w:ind w:left="720"/>
              <w:contextualSpacing w:val="0"/>
            </w:pPr>
          </w:p>
          <w:p w14:paraId="455E7110" w14:textId="4FD07F1B" w:rsidR="001916AD" w:rsidRPr="006E1507" w:rsidRDefault="001916AD" w:rsidP="00553B83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1957" w:type="dxa"/>
          </w:tcPr>
          <w:p w14:paraId="24586036" w14:textId="77777777" w:rsidR="001916AD" w:rsidRDefault="001916AD" w:rsidP="001916AD">
            <w:pPr>
              <w:pStyle w:val="ListBullet"/>
              <w:numPr>
                <w:ilvl w:val="0"/>
                <w:numId w:val="5"/>
              </w:numPr>
              <w:contextualSpacing w:val="0"/>
            </w:pPr>
            <w:r>
              <w:t>1 year experience:</w:t>
            </w:r>
          </w:p>
          <w:p w14:paraId="6D6FC0AB" w14:textId="77777777" w:rsidR="001916AD" w:rsidRDefault="001916AD" w:rsidP="001916AD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React JS</w:t>
            </w:r>
          </w:p>
          <w:p w14:paraId="733F6424" w14:textId="77777777" w:rsidR="001916AD" w:rsidRDefault="001916AD" w:rsidP="001916AD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Node JS</w:t>
            </w:r>
          </w:p>
          <w:p w14:paraId="7555E166" w14:textId="1CA10E07" w:rsidR="001916AD" w:rsidRDefault="001916AD" w:rsidP="001916AD">
            <w:pPr>
              <w:pStyle w:val="ListBullet"/>
              <w:numPr>
                <w:ilvl w:val="0"/>
                <w:numId w:val="0"/>
              </w:numPr>
              <w:ind w:left="720"/>
              <w:contextualSpacing w:val="0"/>
            </w:pPr>
          </w:p>
        </w:tc>
        <w:tc>
          <w:tcPr>
            <w:tcW w:w="1665" w:type="dxa"/>
          </w:tcPr>
          <w:p w14:paraId="4F5051FB" w14:textId="77777777" w:rsidR="001916AD" w:rsidRDefault="001916AD" w:rsidP="001916AD">
            <w:pPr>
              <w:pStyle w:val="ListBullet"/>
              <w:numPr>
                <w:ilvl w:val="0"/>
                <w:numId w:val="5"/>
              </w:numPr>
              <w:contextualSpacing w:val="0"/>
            </w:pPr>
            <w:r>
              <w:t>Less than 1 year experience:</w:t>
            </w:r>
          </w:p>
          <w:p w14:paraId="5765F003" w14:textId="77777777" w:rsidR="001916AD" w:rsidRDefault="001916AD" w:rsidP="001916AD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ASSEMBLY</w:t>
            </w:r>
          </w:p>
          <w:p w14:paraId="7CB57728" w14:textId="77777777" w:rsidR="001916AD" w:rsidRDefault="001916AD" w:rsidP="001916AD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PYTHON</w:t>
            </w:r>
          </w:p>
          <w:p w14:paraId="3471EED6" w14:textId="77777777" w:rsidR="001916AD" w:rsidRDefault="001916AD" w:rsidP="001916AD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PHP</w:t>
            </w:r>
          </w:p>
          <w:p w14:paraId="5CA8B1DF" w14:textId="7114579C" w:rsidR="001916AD" w:rsidRDefault="001916AD" w:rsidP="001916AD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MongoDB</w:t>
            </w:r>
          </w:p>
        </w:tc>
      </w:tr>
    </w:tbl>
    <w:p w14:paraId="7794DC00" w14:textId="64CEE194" w:rsidR="00B51D1B" w:rsidRDefault="00B51D1B" w:rsidP="006E1507"/>
    <w:p w14:paraId="6FB0D89C" w14:textId="6E72BD73" w:rsidR="001169DE" w:rsidRDefault="001169DE" w:rsidP="006E1507"/>
    <w:p w14:paraId="2FFBAEB9" w14:textId="1ED316E3" w:rsidR="00D6324D" w:rsidRDefault="00D6324D" w:rsidP="00D6324D">
      <w:pPr>
        <w:pStyle w:val="Heading1"/>
      </w:pPr>
      <w:r>
        <w:lastRenderedPageBreak/>
        <w:t>SPOKEN languages</w:t>
      </w:r>
    </w:p>
    <w:tbl>
      <w:tblPr>
        <w:tblStyle w:val="TableGrid"/>
        <w:tblW w:w="10260" w:type="dxa"/>
        <w:tblInd w:w="-270" w:type="dxa"/>
        <w:tblLook w:val="04A0" w:firstRow="1" w:lastRow="0" w:firstColumn="1" w:lastColumn="0" w:noHBand="0" w:noVBand="1"/>
      </w:tblPr>
      <w:tblGrid>
        <w:gridCol w:w="2730"/>
        <w:gridCol w:w="2420"/>
        <w:gridCol w:w="2441"/>
        <w:gridCol w:w="2669"/>
      </w:tblGrid>
      <w:tr w:rsidR="009269A0" w14:paraId="1E86AB91" w14:textId="3EA2407A" w:rsidTr="001916AD">
        <w:tc>
          <w:tcPr>
            <w:tcW w:w="2730" w:type="dxa"/>
          </w:tcPr>
          <w:p w14:paraId="4CBBAF91" w14:textId="2036BD60" w:rsidR="009269A0" w:rsidRDefault="001916AD" w:rsidP="009269A0">
            <w:pPr>
              <w:pStyle w:val="ListBullet"/>
            </w:pPr>
            <w:r>
              <w:t xml:space="preserve">Fluent in </w:t>
            </w:r>
            <w:r w:rsidR="009269A0">
              <w:t>ENGLISH</w:t>
            </w:r>
          </w:p>
        </w:tc>
        <w:tc>
          <w:tcPr>
            <w:tcW w:w="2420" w:type="dxa"/>
          </w:tcPr>
          <w:p w14:paraId="574B2E55" w14:textId="7E058355" w:rsidR="009269A0" w:rsidRDefault="001916AD" w:rsidP="009269A0">
            <w:pPr>
              <w:pStyle w:val="ListBullet"/>
            </w:pPr>
            <w:r>
              <w:t xml:space="preserve">Fluent in </w:t>
            </w:r>
            <w:r w:rsidR="009269A0">
              <w:t>ARABIC</w:t>
            </w:r>
          </w:p>
        </w:tc>
        <w:tc>
          <w:tcPr>
            <w:tcW w:w="2441" w:type="dxa"/>
          </w:tcPr>
          <w:p w14:paraId="7A3D58DA" w14:textId="7A4E2896" w:rsidR="009269A0" w:rsidRDefault="001916AD" w:rsidP="009269A0">
            <w:pPr>
              <w:pStyle w:val="ListBullet"/>
            </w:pPr>
            <w:r>
              <w:t xml:space="preserve">Fluent in </w:t>
            </w:r>
            <w:r w:rsidR="009269A0">
              <w:t>FRENCH</w:t>
            </w:r>
          </w:p>
        </w:tc>
        <w:tc>
          <w:tcPr>
            <w:tcW w:w="2669" w:type="dxa"/>
          </w:tcPr>
          <w:p w14:paraId="7190520C" w14:textId="607E47E7" w:rsidR="009269A0" w:rsidRDefault="001916AD" w:rsidP="009269A0">
            <w:pPr>
              <w:pStyle w:val="ListBullet"/>
            </w:pPr>
            <w:r>
              <w:t xml:space="preserve">Beginner in </w:t>
            </w:r>
            <w:r w:rsidR="009269A0">
              <w:t>Spanish</w:t>
            </w:r>
          </w:p>
        </w:tc>
      </w:tr>
    </w:tbl>
    <w:p w14:paraId="42DACA75" w14:textId="2284BD0B" w:rsidR="001169DE" w:rsidRDefault="001169DE" w:rsidP="006E1507"/>
    <w:p w14:paraId="59551461" w14:textId="77777777" w:rsidR="00D6324D" w:rsidRDefault="00D6324D" w:rsidP="006E1507"/>
    <w:p w14:paraId="2AE07AEE" w14:textId="0E8FFDC8" w:rsidR="00D6324D" w:rsidRPr="006E1507" w:rsidRDefault="00D6324D" w:rsidP="001169DE">
      <w:pPr>
        <w:jc w:val="center"/>
      </w:pPr>
    </w:p>
    <w:sectPr w:rsidR="00D6324D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5B9FE" w14:textId="77777777" w:rsidR="00836D91" w:rsidRDefault="00836D91" w:rsidP="0068194B">
      <w:r>
        <w:separator/>
      </w:r>
    </w:p>
    <w:p w14:paraId="306D0005" w14:textId="77777777" w:rsidR="00836D91" w:rsidRDefault="00836D91"/>
    <w:p w14:paraId="60A682E0" w14:textId="77777777" w:rsidR="00836D91" w:rsidRDefault="00836D91"/>
  </w:endnote>
  <w:endnote w:type="continuationSeparator" w:id="0">
    <w:p w14:paraId="30CE7B05" w14:textId="77777777" w:rsidR="00836D91" w:rsidRDefault="00836D91" w:rsidP="0068194B">
      <w:r>
        <w:continuationSeparator/>
      </w:r>
    </w:p>
    <w:p w14:paraId="7C523E50" w14:textId="77777777" w:rsidR="00836D91" w:rsidRDefault="00836D91"/>
    <w:p w14:paraId="7A2D788C" w14:textId="77777777" w:rsidR="00836D91" w:rsidRDefault="00836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CC26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42999" w14:textId="77777777" w:rsidR="00836D91" w:rsidRDefault="00836D91" w:rsidP="0068194B">
      <w:r>
        <w:separator/>
      </w:r>
    </w:p>
    <w:p w14:paraId="2EAC878F" w14:textId="77777777" w:rsidR="00836D91" w:rsidRDefault="00836D91"/>
    <w:p w14:paraId="2BD93C89" w14:textId="77777777" w:rsidR="00836D91" w:rsidRDefault="00836D91"/>
  </w:footnote>
  <w:footnote w:type="continuationSeparator" w:id="0">
    <w:p w14:paraId="7C9AD5F2" w14:textId="77777777" w:rsidR="00836D91" w:rsidRDefault="00836D91" w:rsidP="0068194B">
      <w:r>
        <w:continuationSeparator/>
      </w:r>
    </w:p>
    <w:p w14:paraId="5B0E9D53" w14:textId="77777777" w:rsidR="00836D91" w:rsidRDefault="00836D91"/>
    <w:p w14:paraId="5AB64F18" w14:textId="77777777" w:rsidR="00836D91" w:rsidRDefault="00836D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661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7D0F9E" wp14:editId="04CCD12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45575DD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0674CD6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D97D8E"/>
    <w:multiLevelType w:val="hybridMultilevel"/>
    <w:tmpl w:val="E33C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FE13B9B"/>
    <w:multiLevelType w:val="hybridMultilevel"/>
    <w:tmpl w:val="C636A4BA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84BAE"/>
    <w:multiLevelType w:val="hybridMultilevel"/>
    <w:tmpl w:val="543023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0530E75"/>
    <w:multiLevelType w:val="hybridMultilevel"/>
    <w:tmpl w:val="97C8401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0D52263"/>
    <w:multiLevelType w:val="hybridMultilevel"/>
    <w:tmpl w:val="BF244BBC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F5A19"/>
    <w:multiLevelType w:val="hybridMultilevel"/>
    <w:tmpl w:val="0AD02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8879689">
    <w:abstractNumId w:val="9"/>
  </w:num>
  <w:num w:numId="2" w16cid:durableId="1828814499">
    <w:abstractNumId w:val="8"/>
  </w:num>
  <w:num w:numId="3" w16cid:durableId="1576086573">
    <w:abstractNumId w:val="7"/>
  </w:num>
  <w:num w:numId="4" w16cid:durableId="360128564">
    <w:abstractNumId w:val="6"/>
  </w:num>
  <w:num w:numId="5" w16cid:durableId="138500742">
    <w:abstractNumId w:val="11"/>
  </w:num>
  <w:num w:numId="6" w16cid:durableId="1491403540">
    <w:abstractNumId w:val="3"/>
  </w:num>
  <w:num w:numId="7" w16cid:durableId="2055303890">
    <w:abstractNumId w:val="14"/>
  </w:num>
  <w:num w:numId="8" w16cid:durableId="1895851753">
    <w:abstractNumId w:val="2"/>
  </w:num>
  <w:num w:numId="9" w16cid:durableId="483543041">
    <w:abstractNumId w:val="16"/>
  </w:num>
  <w:num w:numId="10" w16cid:durableId="998311950">
    <w:abstractNumId w:val="5"/>
  </w:num>
  <w:num w:numId="11" w16cid:durableId="1636333152">
    <w:abstractNumId w:val="4"/>
  </w:num>
  <w:num w:numId="12" w16cid:durableId="467016897">
    <w:abstractNumId w:val="1"/>
  </w:num>
  <w:num w:numId="13" w16cid:durableId="627782832">
    <w:abstractNumId w:val="0"/>
  </w:num>
  <w:num w:numId="14" w16cid:durableId="528373708">
    <w:abstractNumId w:val="18"/>
  </w:num>
  <w:num w:numId="15" w16cid:durableId="1860703257">
    <w:abstractNumId w:val="15"/>
  </w:num>
  <w:num w:numId="16" w16cid:durableId="341854670">
    <w:abstractNumId w:val="13"/>
  </w:num>
  <w:num w:numId="17" w16cid:durableId="2004241071">
    <w:abstractNumId w:val="17"/>
  </w:num>
  <w:num w:numId="18" w16cid:durableId="1982953400">
    <w:abstractNumId w:val="12"/>
  </w:num>
  <w:num w:numId="19" w16cid:durableId="20706849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251105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0780862">
    <w:abstractNumId w:val="11"/>
  </w:num>
  <w:num w:numId="22" w16cid:durableId="16443076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AC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169DE"/>
    <w:rsid w:val="001427E1"/>
    <w:rsid w:val="00163668"/>
    <w:rsid w:val="00171566"/>
    <w:rsid w:val="00174676"/>
    <w:rsid w:val="001755A8"/>
    <w:rsid w:val="00176CF4"/>
    <w:rsid w:val="00184014"/>
    <w:rsid w:val="001916AD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1CAB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5A5A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008B"/>
    <w:rsid w:val="00510392"/>
    <w:rsid w:val="00513E2A"/>
    <w:rsid w:val="005477BC"/>
    <w:rsid w:val="00553B83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1D1E"/>
    <w:rsid w:val="006B5D48"/>
    <w:rsid w:val="006B7D7B"/>
    <w:rsid w:val="006C1A5E"/>
    <w:rsid w:val="006D6098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36D91"/>
    <w:rsid w:val="00855B59"/>
    <w:rsid w:val="00860461"/>
    <w:rsid w:val="0086487C"/>
    <w:rsid w:val="00870B20"/>
    <w:rsid w:val="008829F8"/>
    <w:rsid w:val="00885897"/>
    <w:rsid w:val="00893FFD"/>
    <w:rsid w:val="008A6538"/>
    <w:rsid w:val="008C7056"/>
    <w:rsid w:val="008F04AC"/>
    <w:rsid w:val="008F3B14"/>
    <w:rsid w:val="00901899"/>
    <w:rsid w:val="0090344B"/>
    <w:rsid w:val="00905715"/>
    <w:rsid w:val="0091321E"/>
    <w:rsid w:val="00913946"/>
    <w:rsid w:val="009269A0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5FB8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61F5"/>
    <w:rsid w:val="00AB32F8"/>
    <w:rsid w:val="00AB610B"/>
    <w:rsid w:val="00AD360E"/>
    <w:rsid w:val="00AD40FB"/>
    <w:rsid w:val="00AD6E54"/>
    <w:rsid w:val="00AD782D"/>
    <w:rsid w:val="00AE55F5"/>
    <w:rsid w:val="00AE7650"/>
    <w:rsid w:val="00B10EBE"/>
    <w:rsid w:val="00B236F1"/>
    <w:rsid w:val="00B349CC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324D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C63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9A0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21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1204">
          <w:marLeft w:val="60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jo1242?tab=repositor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seph-issa-el-khoury-129b09233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nt\AppData\Local\Microsoft\Office\16.0\DTS\en-US%7bE08E1FDC-70D9-41A2-96A9-1B396DDF8DDB%7d\%7b931B49D3-8FB0-4F64-A31C-C9D723807A63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BA70C64D5A415A866F23B6B9546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CAE99-E97A-4A66-937A-0961B134BD6E}"/>
      </w:docPartPr>
      <w:docPartBody>
        <w:p w:rsidR="00701B55" w:rsidRDefault="003729F0">
          <w:pPr>
            <w:pStyle w:val="C8BA70C64D5A415A866F23B6B9546D79"/>
          </w:pPr>
          <w:r w:rsidRPr="00CF1A49">
            <w:t>·</w:t>
          </w:r>
        </w:p>
      </w:docPartBody>
    </w:docPart>
    <w:docPart>
      <w:docPartPr>
        <w:name w:val="DEA4F2720F0E43E09AC63F8B12EA2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48072-DF17-4831-8049-6A5F7AD54E30}"/>
      </w:docPartPr>
      <w:docPartBody>
        <w:p w:rsidR="00701B55" w:rsidRDefault="003729F0">
          <w:pPr>
            <w:pStyle w:val="DEA4F2720F0E43E09AC63F8B12EA2FFF"/>
          </w:pPr>
          <w:r w:rsidRPr="00CF1A49">
            <w:t>·</w:t>
          </w:r>
        </w:p>
      </w:docPartBody>
    </w:docPart>
    <w:docPart>
      <w:docPartPr>
        <w:name w:val="DA48F226561C4D60A926EA1087141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7102-C3FC-462A-BA90-46F4A82005EF}"/>
      </w:docPartPr>
      <w:docPartBody>
        <w:p w:rsidR="00701B55" w:rsidRDefault="003729F0">
          <w:pPr>
            <w:pStyle w:val="DA48F226561C4D60A926EA10871414F3"/>
          </w:pPr>
          <w:r w:rsidRPr="00CF1A49">
            <w:t>Experience</w:t>
          </w:r>
        </w:p>
      </w:docPartBody>
    </w:docPart>
    <w:docPart>
      <w:docPartPr>
        <w:name w:val="A3D1757D355F491FB7F9C93FAF21F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2F9F4-0598-4B3A-AB8E-E021325B7CF2}"/>
      </w:docPartPr>
      <w:docPartBody>
        <w:p w:rsidR="00000000" w:rsidRDefault="00201233" w:rsidP="00201233">
          <w:pPr>
            <w:pStyle w:val="A3D1757D355F491FB7F9C93FAF21F470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F0"/>
    <w:rsid w:val="00201233"/>
    <w:rsid w:val="003729F0"/>
    <w:rsid w:val="00701B55"/>
    <w:rsid w:val="007607E0"/>
    <w:rsid w:val="00B7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8BA70C64D5A415A866F23B6B9546D79">
    <w:name w:val="C8BA70C64D5A415A866F23B6B9546D79"/>
  </w:style>
  <w:style w:type="paragraph" w:customStyle="1" w:styleId="DEA4F2720F0E43E09AC63F8B12EA2FFF">
    <w:name w:val="DEA4F2720F0E43E09AC63F8B12EA2FFF"/>
  </w:style>
  <w:style w:type="paragraph" w:customStyle="1" w:styleId="DA48F226561C4D60A926EA10871414F3">
    <w:name w:val="DA48F226561C4D60A926EA10871414F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3D76C80B96648E28207CE22513D2202">
    <w:name w:val="73D76C80B96648E28207CE22513D2202"/>
  </w:style>
  <w:style w:type="paragraph" w:customStyle="1" w:styleId="B469B55B0F2B47BA90539B0A2E89A60B">
    <w:name w:val="B469B55B0F2B47BA90539B0A2E89A60B"/>
    <w:rsid w:val="00201233"/>
  </w:style>
  <w:style w:type="paragraph" w:customStyle="1" w:styleId="A3D1757D355F491FB7F9C93FAF21F470">
    <w:name w:val="A3D1757D355F491FB7F9C93FAF21F470"/>
    <w:rsid w:val="002012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{931B49D3-8FB0-4F64-A31C-C9D723807A63}tf16402488_win32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2023-01-05T16:26:00Z</dcterms:created>
  <dcterms:modified xsi:type="dcterms:W3CDTF">2023-01-05T16:39:00Z</dcterms:modified>
  <cp:category/>
</cp:coreProperties>
</file>